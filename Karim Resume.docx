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A0A" w14:textId="77777777" w:rsidR="006A1F06" w:rsidRDefault="00000000">
      <w:pPr>
        <w:pStyle w:val="ContactInfo"/>
      </w:pPr>
      <w:sdt>
        <w:sdtPr>
          <w:alias w:val="Contact Info"/>
          <w:id w:val="1415969137"/>
          <w:placeholder>
            <w:docPart w:val="C0F1C12FDB3F4AC680103CC398D85AB7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>
            <w:t>Street Address</w:t>
          </w:r>
          <w:r>
            <w:br/>
            <w:t>City, ST ZIP Code</w:t>
          </w:r>
        </w:sdtContent>
      </w:sdt>
    </w:p>
    <w:p w14:paraId="0D063FA3" w14:textId="77777777" w:rsidR="006A1F06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54E61C50D3224FB8905C29E5DA33400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Content>
          <w:r>
            <w:t>Telephone</w:t>
          </w:r>
        </w:sdtContent>
      </w:sdt>
    </w:p>
    <w:sdt>
      <w:sdtPr>
        <w:alias w:val="Website"/>
        <w:tag w:val="Website"/>
        <w:id w:val="48967594"/>
        <w:placeholder>
          <w:docPart w:val="96882750FA5749EABD6463916086D5CD"/>
        </w:placeholder>
        <w:temporary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43C40710" w14:textId="77777777" w:rsidR="006A1F06" w:rsidRDefault="00000000">
          <w:pPr>
            <w:pStyle w:val="ContactInfo"/>
          </w:pPr>
          <w:r>
            <w:t>Website</w:t>
          </w:r>
        </w:p>
      </w:sdtContent>
    </w:sdt>
    <w:sdt>
      <w:sdtPr>
        <w:alias w:val="Email"/>
        <w:tag w:val=""/>
        <w:id w:val="1889536063"/>
        <w:placeholder>
          <w:docPart w:val="DCED557B398F471DB3EBDC749F410058"/>
        </w:placeholder>
        <w:temporary/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Content>
        <w:p w14:paraId="524FC927" w14:textId="77777777" w:rsidR="006A1F06" w:rsidRDefault="00000000">
          <w:pPr>
            <w:pStyle w:val="Email"/>
          </w:pPr>
          <w:r>
            <w:t>Email</w:t>
          </w:r>
        </w:p>
      </w:sdtContent>
    </w:sdt>
    <w:p w14:paraId="59E4BCED" w14:textId="13114B9E" w:rsidR="006A1F06" w:rsidRDefault="00147C4B">
      <w:pPr>
        <w:pStyle w:val="Name"/>
      </w:pPr>
      <w:r>
        <w:t>naguru kARIMULLA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6A1F06" w14:paraId="39D11EA9" w14:textId="77777777" w:rsidTr="00147C4B">
        <w:tc>
          <w:tcPr>
            <w:tcW w:w="2250" w:type="dxa"/>
            <w:tcMar>
              <w:right w:w="475" w:type="dxa"/>
            </w:tcMar>
          </w:tcPr>
          <w:p w14:paraId="3730AF2F" w14:textId="77777777" w:rsidR="006A1F06" w:rsidRDefault="0000000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  <w:shd w:val="clear" w:color="auto" w:fill="auto"/>
          </w:tcPr>
          <w:p w14:paraId="61BD64CE" w14:textId="1267E2D5" w:rsidR="006A1F06" w:rsidRPr="00147C4B" w:rsidRDefault="00147C4B">
            <w:pPr>
              <w:pStyle w:val="ResumeText"/>
            </w:pPr>
            <w:r w:rsidRPr="00147C4B">
              <w:rPr>
                <w:rFonts w:cs="Open Sans"/>
                <w:color w:val="222222"/>
                <w:spacing w:val="15"/>
                <w:shd w:val="clear" w:color="auto" w:fill="F5F5F5"/>
              </w:rPr>
              <w:t xml:space="preserve">To work as a professional in a highly innovative firm that </w:t>
            </w:r>
            <w:r w:rsidRPr="00147C4B">
              <w:rPr>
                <w:rFonts w:cs="Open Sans"/>
                <w:color w:val="222222"/>
                <w:spacing w:val="15"/>
                <w:shd w:val="clear" w:color="auto" w:fill="F5F5F5"/>
              </w:rPr>
              <w:t>utilize</w:t>
            </w:r>
            <w:r w:rsidRPr="00147C4B">
              <w:rPr>
                <w:rFonts w:cs="Open Sans"/>
                <w:color w:val="222222"/>
                <w:spacing w:val="15"/>
                <w:shd w:val="clear" w:color="auto" w:fill="F5F5F5"/>
              </w:rPr>
              <w:t xml:space="preserve"> my skills and abilities effectively, from which I can develop my skills so as to make it more precise.</w:t>
            </w:r>
          </w:p>
        </w:tc>
      </w:tr>
      <w:tr w:rsidR="006A1F06" w14:paraId="6F4BD3A4" w14:textId="77777777" w:rsidTr="00147C4B">
        <w:tc>
          <w:tcPr>
            <w:tcW w:w="2250" w:type="dxa"/>
            <w:tcMar>
              <w:right w:w="475" w:type="dxa"/>
            </w:tcMar>
          </w:tcPr>
          <w:p w14:paraId="2691FB7C" w14:textId="77777777" w:rsidR="006A1F06" w:rsidRDefault="0000000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  <w:shd w:val="clear" w:color="auto" w:fill="auto"/>
          </w:tcPr>
          <w:p w14:paraId="7B993A60" w14:textId="260718C1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Style w:val="Strong"/>
                <w:rFonts w:asciiTheme="minorHAnsi" w:eastAsiaTheme="majorEastAsia" w:hAnsiTheme="minorHAnsi" w:cs="Open Sans"/>
                <w:color w:val="222222"/>
                <w:spacing w:val="15"/>
                <w:sz w:val="20"/>
                <w:szCs w:val="20"/>
              </w:rPr>
              <w:t>CRM: 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Salesforce</w:t>
            </w:r>
          </w:p>
          <w:p w14:paraId="40616C50" w14:textId="77777777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 </w:t>
            </w:r>
          </w:p>
          <w:p w14:paraId="74850137" w14:textId="087998BA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Style w:val="Strong"/>
                <w:rFonts w:asciiTheme="minorHAnsi" w:eastAsiaTheme="majorEastAsia" w:hAnsiTheme="minorHAnsi" w:cs="Open Sans"/>
                <w:color w:val="222222"/>
                <w:spacing w:val="15"/>
                <w:sz w:val="20"/>
                <w:szCs w:val="20"/>
              </w:rPr>
              <w:t>Force.com Technology: 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 xml:space="preserve">Apex, SQQL, Apex Triggers, 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Aura Components, Lightning Web Components</w:t>
            </w:r>
            <w:r w:rsidR="0044535F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 xml:space="preserve"> and Salesforce Integration.</w:t>
            </w:r>
          </w:p>
          <w:p w14:paraId="2D8C981D" w14:textId="77777777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 </w:t>
            </w:r>
          </w:p>
          <w:p w14:paraId="05B45134" w14:textId="4727B622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Style w:val="Strong"/>
                <w:rFonts w:asciiTheme="minorHAnsi" w:eastAsiaTheme="majorEastAsia" w:hAnsiTheme="minorHAnsi" w:cs="Open Sans"/>
                <w:color w:val="222222"/>
                <w:spacing w:val="15"/>
                <w:sz w:val="20"/>
                <w:szCs w:val="20"/>
              </w:rPr>
              <w:t>Web Technologies: 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HTML, CSS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, JavaScript</w:t>
            </w:r>
          </w:p>
          <w:p w14:paraId="719BE1FF" w14:textId="77777777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 </w:t>
            </w:r>
          </w:p>
          <w:p w14:paraId="0439F6FD" w14:textId="23DF23CC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Style w:val="Strong"/>
                <w:rFonts w:asciiTheme="minorHAnsi" w:eastAsiaTheme="majorEastAsia" w:hAnsiTheme="minorHAnsi" w:cs="Open Sans"/>
                <w:color w:val="222222"/>
                <w:spacing w:val="15"/>
                <w:sz w:val="20"/>
                <w:szCs w:val="20"/>
              </w:rPr>
              <w:t>Operating System: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 </w:t>
            </w: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Windows 10, 11</w:t>
            </w:r>
          </w:p>
          <w:p w14:paraId="3EC50B6C" w14:textId="77777777" w:rsidR="00147C4B" w:rsidRPr="00147C4B" w:rsidRDefault="00147C4B" w:rsidP="00147C4B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  <w:t> </w:t>
            </w:r>
          </w:p>
          <w:p w14:paraId="49697F77" w14:textId="6928B0A7" w:rsidR="006A1F06" w:rsidRPr="000E3415" w:rsidRDefault="00147C4B" w:rsidP="000E3415">
            <w:pPr>
              <w:pStyle w:val="NormalWeb"/>
              <w:spacing w:before="0" w:beforeAutospacing="0" w:after="0" w:afterAutospacing="0"/>
              <w:rPr>
                <w:rFonts w:asciiTheme="minorHAnsi" w:hAnsiTheme="minorHAnsi" w:cs="Open Sans"/>
                <w:color w:val="222222"/>
                <w:spacing w:val="15"/>
                <w:sz w:val="20"/>
                <w:szCs w:val="20"/>
              </w:rPr>
            </w:pPr>
            <w:r w:rsidRPr="00147C4B">
              <w:rPr>
                <w:rStyle w:val="Strong"/>
                <w:rFonts w:asciiTheme="minorHAnsi" w:eastAsiaTheme="majorEastAsia" w:hAnsiTheme="minorHAnsi" w:cs="Open Sans"/>
                <w:color w:val="222222"/>
                <w:spacing w:val="15"/>
                <w:sz w:val="20"/>
                <w:szCs w:val="20"/>
              </w:rPr>
              <w:t>IDE: </w:t>
            </w:r>
            <w:r w:rsidRPr="00147C4B">
              <w:rPr>
                <w:rStyle w:val="Strong"/>
                <w:rFonts w:asciiTheme="minorHAnsi" w:hAnsiTheme="minorHAnsi" w:cs="Open Sans"/>
                <w:b w:val="0"/>
                <w:bCs w:val="0"/>
                <w:color w:val="222222"/>
                <w:spacing w:val="15"/>
                <w:sz w:val="20"/>
                <w:szCs w:val="20"/>
              </w:rPr>
              <w:t>V</w:t>
            </w:r>
            <w:r w:rsidRPr="00147C4B">
              <w:rPr>
                <w:rStyle w:val="Strong"/>
                <w:rFonts w:asciiTheme="minorHAnsi" w:hAnsiTheme="minorHAnsi"/>
                <w:b w:val="0"/>
                <w:bCs w:val="0"/>
                <w:sz w:val="20"/>
                <w:szCs w:val="20"/>
              </w:rPr>
              <w:t>isual Studio Code, Salesforce Developer Console, IntelliJ Idea</w:t>
            </w:r>
          </w:p>
        </w:tc>
      </w:tr>
      <w:tr w:rsidR="006A1F06" w14:paraId="6D4A5ED0" w14:textId="77777777">
        <w:tc>
          <w:tcPr>
            <w:tcW w:w="2250" w:type="dxa"/>
            <w:tcMar>
              <w:right w:w="475" w:type="dxa"/>
            </w:tcMar>
          </w:tcPr>
          <w:p w14:paraId="4B032B7F" w14:textId="77777777" w:rsidR="006A1F06" w:rsidRDefault="0000000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14:paraId="53A876C9" w14:textId="6231FAD7" w:rsidR="006A1F06" w:rsidRDefault="0044535F">
            <w:pPr>
              <w:pStyle w:val="Heading2"/>
              <w:outlineLvl w:val="1"/>
            </w:pPr>
            <w:r>
              <w:t>cittacore technologies ltd, hyderabad, telangana state, india</w:t>
            </w:r>
          </w:p>
          <w:p w14:paraId="00E1DA16" w14:textId="30ACBE70" w:rsidR="006A1F06" w:rsidRDefault="0044535F">
            <w:pPr>
              <w:pStyle w:val="ResumeText"/>
            </w:pPr>
            <w:r>
              <w:t>01/07/2021 to Present</w:t>
            </w:r>
          </w:p>
          <w:p w14:paraId="3E661542" w14:textId="550EC8DB" w:rsidR="006A1F06" w:rsidRDefault="0044535F">
            <w:pPr>
              <w:pStyle w:val="ResumeText"/>
            </w:pPr>
            <w:r>
              <w:t>Collaborated with team members to determine the company need’s, discuss progress, and plan the implementation of the system.</w:t>
            </w:r>
          </w:p>
        </w:tc>
      </w:tr>
      <w:tr w:rsidR="006A1F06" w14:paraId="7D5EA21B" w14:textId="77777777">
        <w:tc>
          <w:tcPr>
            <w:tcW w:w="2250" w:type="dxa"/>
            <w:tcMar>
              <w:right w:w="475" w:type="dxa"/>
            </w:tcMar>
          </w:tcPr>
          <w:p w14:paraId="59244999" w14:textId="77777777" w:rsidR="006A1F06" w:rsidRDefault="0000000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14:paraId="60284C1F" w14:textId="7DAC4CE2" w:rsidR="006A1F06" w:rsidRDefault="0044535F">
            <w:pPr>
              <w:pStyle w:val="Heading2"/>
              <w:outlineLvl w:val="1"/>
            </w:pPr>
            <w:r>
              <w:t>Vemu institute of technology, affiliated to jntua</w:t>
            </w:r>
          </w:p>
          <w:p w14:paraId="2A23B086" w14:textId="77777777" w:rsidR="006A1F06" w:rsidRDefault="000E3415">
            <w:pPr>
              <w:pStyle w:val="ResumeText"/>
            </w:pPr>
            <w:r>
              <w:t xml:space="preserve">MTech Computer Science and Engineering – 2019 to 2021 </w:t>
            </w:r>
          </w:p>
          <w:p w14:paraId="1899E368" w14:textId="027DE240" w:rsidR="000E3415" w:rsidRDefault="000E3415" w:rsidP="000E3415">
            <w:pPr>
              <w:pStyle w:val="Heading2"/>
              <w:outlineLvl w:val="1"/>
            </w:pPr>
            <w:r>
              <w:t>Sri venkateswara university, tirupati</w:t>
            </w:r>
          </w:p>
          <w:p w14:paraId="04FD1D6D" w14:textId="586D0369" w:rsidR="000E3415" w:rsidRDefault="000E3415">
            <w:pPr>
              <w:pStyle w:val="ResumeText"/>
            </w:pPr>
            <w:r>
              <w:t>M</w:t>
            </w:r>
            <w:r>
              <w:t>SC</w:t>
            </w:r>
            <w:r>
              <w:t xml:space="preserve"> Computer Science – 201</w:t>
            </w:r>
            <w:r>
              <w:t>5</w:t>
            </w:r>
            <w:r>
              <w:t xml:space="preserve"> to 20</w:t>
            </w:r>
            <w:r>
              <w:t>17</w:t>
            </w:r>
          </w:p>
        </w:tc>
      </w:tr>
      <w:tr w:rsidR="006A1F06" w14:paraId="3698F95D" w14:textId="77777777">
        <w:tc>
          <w:tcPr>
            <w:tcW w:w="2250" w:type="dxa"/>
            <w:tcMar>
              <w:right w:w="475" w:type="dxa"/>
            </w:tcMar>
          </w:tcPr>
          <w:p w14:paraId="327DD8E6" w14:textId="09AA36F0" w:rsidR="006A1F06" w:rsidRDefault="00000000">
            <w:pPr>
              <w:pStyle w:val="Heading1"/>
              <w:outlineLvl w:val="0"/>
            </w:pPr>
            <w:r>
              <w:t>C</w:t>
            </w:r>
            <w:r w:rsidR="000E3415">
              <w:t>ertifications</w:t>
            </w:r>
          </w:p>
        </w:tc>
        <w:tc>
          <w:tcPr>
            <w:tcW w:w="7830" w:type="dxa"/>
          </w:tcPr>
          <w:p w14:paraId="20F6C965" w14:textId="444E2AD7" w:rsidR="006A1F06" w:rsidRDefault="000E3415">
            <w:pPr>
              <w:pStyle w:val="ResumeText"/>
            </w:pPr>
            <w:r>
              <w:t>Salesforce Certified Administrator on Sept 27, 2022</w:t>
            </w:r>
          </w:p>
        </w:tc>
      </w:tr>
      <w:tr w:rsidR="006A1F06" w14:paraId="2BF65D28" w14:textId="77777777">
        <w:tc>
          <w:tcPr>
            <w:tcW w:w="2250" w:type="dxa"/>
            <w:tcMar>
              <w:right w:w="475" w:type="dxa"/>
            </w:tcMar>
          </w:tcPr>
          <w:p w14:paraId="25A33E2D" w14:textId="77777777" w:rsidR="006A1F06" w:rsidRDefault="00000000">
            <w:pPr>
              <w:pStyle w:val="Heading1"/>
              <w:outlineLvl w:val="0"/>
            </w:pPr>
            <w:r>
              <w:t>Leadership</w:t>
            </w:r>
          </w:p>
        </w:tc>
        <w:sdt>
          <w:sdtPr>
            <w:id w:val="2002840272"/>
            <w:placeholder>
              <w:docPart w:val="D4F42A9E96544116859EFF44BABF5206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02951294" w14:textId="77777777" w:rsidR="006A1F06" w:rsidRDefault="00000000">
                <w:pPr>
                  <w:pStyle w:val="ResumeText"/>
                </w:pPr>
                <w:r>
                  <w:t>Are you head of the condo board, or a team lead for your favorite charity? This is the perfect place to let everyone know</w:t>
                </w:r>
              </w:p>
            </w:tc>
          </w:sdtContent>
        </w:sdt>
      </w:tr>
      <w:tr w:rsidR="006A1F06" w14:paraId="60BAA160" w14:textId="77777777">
        <w:tc>
          <w:tcPr>
            <w:tcW w:w="2250" w:type="dxa"/>
            <w:tcMar>
              <w:right w:w="475" w:type="dxa"/>
            </w:tcMar>
          </w:tcPr>
          <w:p w14:paraId="25609383" w14:textId="77777777" w:rsidR="006A1F06" w:rsidRDefault="00000000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830" w:type="dxa"/>
          </w:tcPr>
          <w:sdt>
            <w:sdtPr>
              <w:id w:val="1044170624"/>
              <w:placeholder>
                <w:docPart w:val="736B19DB42F241E48E58A64CD2DB2D9A"/>
              </w:placeholder>
              <w:temporary/>
              <w:showingPlcHdr/>
              <w15:color w:val="C0C0C0"/>
              <w15:appearance w15:val="hidden"/>
              <w:text/>
            </w:sdtPr>
            <w:sdtContent>
              <w:p w14:paraId="0507DA1E" w14:textId="77777777" w:rsidR="006A1F06" w:rsidRDefault="00000000">
                <w:pPr>
                  <w:pStyle w:val="Heading2"/>
                  <w:outlineLvl w:val="1"/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Reference Name, Company</w:t>
                </w:r>
              </w:p>
            </w:sdtContent>
          </w:sdt>
          <w:sdt>
            <w:sdtPr>
              <w:id w:val="32549394"/>
              <w:placeholder>
                <w:docPart w:val="88040A2BD5B3497490D8AA6A97FB7784"/>
              </w:placeholder>
              <w:temporary/>
              <w:showingPlcHdr/>
              <w15:appearance w15:val="hidden"/>
            </w:sdtPr>
            <w:sdtContent>
              <w:p w14:paraId="194755FE" w14:textId="77777777" w:rsidR="006A1F06" w:rsidRDefault="00000000">
                <w:pPr>
                  <w:pStyle w:val="ResumeText"/>
                </w:pPr>
                <w:r>
                  <w:t>Contact Information</w:t>
                </w:r>
              </w:p>
            </w:sdtContent>
          </w:sdt>
        </w:tc>
      </w:tr>
    </w:tbl>
    <w:p w14:paraId="72CDD13D" w14:textId="77777777" w:rsidR="006A1F06" w:rsidRDefault="006A1F06"/>
    <w:sectPr w:rsidR="006A1F06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FC08" w14:textId="77777777" w:rsidR="00C047F9" w:rsidRDefault="00C047F9">
      <w:pPr>
        <w:spacing w:after="0" w:line="240" w:lineRule="auto"/>
      </w:pPr>
      <w:r>
        <w:separator/>
      </w:r>
    </w:p>
  </w:endnote>
  <w:endnote w:type="continuationSeparator" w:id="0">
    <w:p w14:paraId="40FEBBDA" w14:textId="77777777" w:rsidR="00C047F9" w:rsidRDefault="00C0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51F9" w14:textId="77777777" w:rsidR="006A1F06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2346" w14:textId="77777777" w:rsidR="00C047F9" w:rsidRDefault="00C047F9">
      <w:pPr>
        <w:spacing w:after="0" w:line="240" w:lineRule="auto"/>
      </w:pPr>
      <w:r>
        <w:separator/>
      </w:r>
    </w:p>
  </w:footnote>
  <w:footnote w:type="continuationSeparator" w:id="0">
    <w:p w14:paraId="13D5F53A" w14:textId="77777777" w:rsidR="00C047F9" w:rsidRDefault="00C04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4B"/>
    <w:rsid w:val="000E3415"/>
    <w:rsid w:val="00147C4B"/>
    <w:rsid w:val="0044535F"/>
    <w:rsid w:val="006A1F06"/>
    <w:rsid w:val="00C0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424C"/>
  <w15:chartTrackingRefBased/>
  <w15:docId w15:val="{6DC7A9A0-0C46-4661-B8B2-40F4B24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basedOn w:val="Normal"/>
    <w:uiPriority w:val="99"/>
    <w:unhideWhenUsed/>
    <w:rsid w:val="0014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47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uruk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F1C12FDB3F4AC680103CC398D85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4D11-69C5-4021-ACDE-41B4E8565152}"/>
      </w:docPartPr>
      <w:docPartBody>
        <w:p w:rsidR="00000000" w:rsidRDefault="00000000">
          <w:pPr>
            <w:pStyle w:val="C0F1C12FDB3F4AC680103CC398D85AB7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54E61C50D3224FB8905C29E5DA334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C00A7-2F4C-4ED6-AE64-659B88B8B6FC}"/>
      </w:docPartPr>
      <w:docPartBody>
        <w:p w:rsidR="00000000" w:rsidRDefault="00000000">
          <w:pPr>
            <w:pStyle w:val="54E61C50D3224FB8905C29E5DA334001"/>
          </w:pPr>
          <w:r>
            <w:t>Telephone</w:t>
          </w:r>
        </w:p>
      </w:docPartBody>
    </w:docPart>
    <w:docPart>
      <w:docPartPr>
        <w:name w:val="96882750FA5749EABD6463916086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93BF-9A4B-46FD-ADC9-C3F431E2429A}"/>
      </w:docPartPr>
      <w:docPartBody>
        <w:p w:rsidR="00000000" w:rsidRDefault="00000000">
          <w:pPr>
            <w:pStyle w:val="96882750FA5749EABD6463916086D5CD"/>
          </w:pPr>
          <w:r>
            <w:t>Website</w:t>
          </w:r>
        </w:p>
      </w:docPartBody>
    </w:docPart>
    <w:docPart>
      <w:docPartPr>
        <w:name w:val="DCED557B398F471DB3EBDC749F41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6E009-D983-4230-86D3-2A06FAA6D97B}"/>
      </w:docPartPr>
      <w:docPartBody>
        <w:p w:rsidR="00000000" w:rsidRDefault="00000000">
          <w:pPr>
            <w:pStyle w:val="DCED557B398F471DB3EBDC749F410058"/>
          </w:pPr>
          <w:r>
            <w:rPr>
              <w:rStyle w:val="Emphasis"/>
            </w:rPr>
            <w:t>Email</w:t>
          </w:r>
        </w:p>
      </w:docPartBody>
    </w:docPart>
    <w:docPart>
      <w:docPartPr>
        <w:name w:val="D4F42A9E96544116859EFF44BABF5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C8B54-E39F-4021-B92A-7526C5B1BB1B}"/>
      </w:docPartPr>
      <w:docPartBody>
        <w:p w:rsidR="00000000" w:rsidRDefault="00000000">
          <w:pPr>
            <w:pStyle w:val="D4F42A9E96544116859EFF44BABF5206"/>
          </w:pPr>
          <w:r>
            <w:t>Are you head of the condo board, or a team lead for your favorite charity? This is the perfect place to let everyone know</w:t>
          </w:r>
        </w:p>
      </w:docPartBody>
    </w:docPart>
    <w:docPart>
      <w:docPartPr>
        <w:name w:val="736B19DB42F241E48E58A64CD2DB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67B83-8EF0-434F-B882-83C1DD93B046}"/>
      </w:docPartPr>
      <w:docPartBody>
        <w:p w:rsidR="00000000" w:rsidRDefault="00000000">
          <w:pPr>
            <w:pStyle w:val="736B19DB42F241E48E58A64CD2DB2D9A"/>
          </w:pPr>
          <w:r>
            <w:t>Reference Name, Company</w:t>
          </w:r>
        </w:p>
      </w:docPartBody>
    </w:docPart>
    <w:docPart>
      <w:docPartPr>
        <w:name w:val="88040A2BD5B3497490D8AA6A97FB7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A3FD-486F-4129-A884-07AE19C5A9EC}"/>
      </w:docPartPr>
      <w:docPartBody>
        <w:p w:rsidR="00000000" w:rsidRDefault="00000000">
          <w:pPr>
            <w:pStyle w:val="88040A2BD5B3497490D8AA6A97FB7784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2"/>
    <w:rsid w:val="007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F1C12FDB3F4AC680103CC398D85AB7">
    <w:name w:val="C0F1C12FDB3F4AC680103CC398D85AB7"/>
  </w:style>
  <w:style w:type="paragraph" w:customStyle="1" w:styleId="54E61C50D3224FB8905C29E5DA334001">
    <w:name w:val="54E61C50D3224FB8905C29E5DA334001"/>
  </w:style>
  <w:style w:type="paragraph" w:customStyle="1" w:styleId="96882750FA5749EABD6463916086D5CD">
    <w:name w:val="96882750FA5749EABD6463916086D5C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DCED557B398F471DB3EBDC749F410058">
    <w:name w:val="DCED557B398F471DB3EBDC749F410058"/>
  </w:style>
  <w:style w:type="paragraph" w:customStyle="1" w:styleId="6E10D64094B3444F8ED23E433F6F06D2">
    <w:name w:val="6E10D64094B3444F8ED23E433F6F06D2"/>
  </w:style>
  <w:style w:type="paragraph" w:customStyle="1" w:styleId="2173AFD8B844400A91FF07163BEBEBB7">
    <w:name w:val="2173AFD8B844400A91FF07163BEBEBB7"/>
  </w:style>
  <w:style w:type="paragraph" w:customStyle="1" w:styleId="0FCDB5EC359A44B0A9D1F754C6AF356F">
    <w:name w:val="0FCDB5EC359A44B0A9D1F754C6AF356F"/>
  </w:style>
  <w:style w:type="paragraph" w:customStyle="1" w:styleId="E0C932108BE240B2996DB5702658C666">
    <w:name w:val="E0C932108BE240B2996DB5702658C666"/>
  </w:style>
  <w:style w:type="paragraph" w:customStyle="1" w:styleId="36172454E2E2491A8636FD9BF0F6E54E">
    <w:name w:val="36172454E2E2491A8636FD9BF0F6E54E"/>
  </w:style>
  <w:style w:type="paragraph" w:customStyle="1" w:styleId="F74AB63D9113431290E06F998D1E23E5">
    <w:name w:val="F74AB63D9113431290E06F998D1E23E5"/>
  </w:style>
  <w:style w:type="paragraph" w:customStyle="1" w:styleId="2F840449E13E49A09C93D0BD8297BC85">
    <w:name w:val="2F840449E13E49A09C93D0BD8297BC85"/>
  </w:style>
  <w:style w:type="paragraph" w:customStyle="1" w:styleId="5E2BD92C5586436E88FBFA66175B0EAB">
    <w:name w:val="5E2BD92C5586436E88FBFA66175B0EAB"/>
  </w:style>
  <w:style w:type="paragraph" w:customStyle="1" w:styleId="2B49BEEDE5D246C8B4EA366DCA7798F5">
    <w:name w:val="2B49BEEDE5D246C8B4EA366DCA7798F5"/>
  </w:style>
  <w:style w:type="paragraph" w:customStyle="1" w:styleId="BA8F86824D704001A5CDFFBE1D1ED5B9">
    <w:name w:val="BA8F86824D704001A5CDFFBE1D1ED5B9"/>
  </w:style>
  <w:style w:type="paragraph" w:customStyle="1" w:styleId="0ED377589EA94BC0861726A3EF3A9A8A">
    <w:name w:val="0ED377589EA94BC0861726A3EF3A9A8A"/>
  </w:style>
  <w:style w:type="paragraph" w:customStyle="1" w:styleId="CB946AAFB7A8419F928132FB573B9064">
    <w:name w:val="CB946AAFB7A8419F928132FB573B9064"/>
  </w:style>
  <w:style w:type="paragraph" w:customStyle="1" w:styleId="D4F42A9E96544116859EFF44BABF5206">
    <w:name w:val="D4F42A9E96544116859EFF44BABF5206"/>
  </w:style>
  <w:style w:type="paragraph" w:customStyle="1" w:styleId="736B19DB42F241E48E58A64CD2DB2D9A">
    <w:name w:val="736B19DB42F241E48E58A64CD2DB2D9A"/>
  </w:style>
  <w:style w:type="paragraph" w:customStyle="1" w:styleId="88040A2BD5B3497490D8AA6A97FB7784">
    <w:name w:val="88040A2BD5B3497490D8AA6A97FB7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naguruk</dc:creator>
  <cp:keywords/>
  <dc:description/>
  <cp:lastModifiedBy>Naguru Karimulla</cp:lastModifiedBy>
  <cp:revision>1</cp:revision>
  <dcterms:created xsi:type="dcterms:W3CDTF">2022-12-26T04:30:00Z</dcterms:created>
  <dcterms:modified xsi:type="dcterms:W3CDTF">2022-12-26T04:56:00Z</dcterms:modified>
</cp:coreProperties>
</file>